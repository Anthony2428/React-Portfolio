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90"/>
        <w:gridCol w:w="6822"/>
      </w:tblGrid>
      <w:tr w:rsidR="002C2CDD" w:rsidRPr="00333CD3" w14:paraId="45B9AA98" w14:textId="77777777" w:rsidTr="00EA6D4B">
        <w:tc>
          <w:tcPr>
            <w:tcW w:w="3690" w:type="dxa"/>
            <w:tcMar>
              <w:top w:w="504" w:type="dxa"/>
              <w:right w:w="720" w:type="dxa"/>
            </w:tcMar>
          </w:tcPr>
          <w:p w14:paraId="2EBB92A4" w14:textId="49670FC9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8D000E0" wp14:editId="0EBE90A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0057714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C9114BF94454004E97A73DF1C5C9D7B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EA6D4B">
                  <w:t>AL</w:t>
                </w:r>
              </w:sdtContent>
            </w:sdt>
          </w:p>
          <w:p w14:paraId="732C9AA0" w14:textId="77777777" w:rsidR="002C2CDD" w:rsidRPr="00333CD3" w:rsidRDefault="0041350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99CB8CC47953A4DA97F86F8EEC6DB0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1C7AE7B4" w14:textId="77777777" w:rsidR="00741125" w:rsidRDefault="00FE52E1" w:rsidP="00741125">
            <w:r>
              <w:t>HTML5</w:t>
            </w:r>
          </w:p>
          <w:p w14:paraId="2C524471" w14:textId="77777777" w:rsidR="00FE52E1" w:rsidRDefault="00FE52E1" w:rsidP="00741125">
            <w:r>
              <w:t>CSS</w:t>
            </w:r>
          </w:p>
          <w:p w14:paraId="7A7AB2E0" w14:textId="77777777" w:rsidR="00FE52E1" w:rsidRDefault="00FE52E1" w:rsidP="00741125">
            <w:proofErr w:type="spellStart"/>
            <w:r>
              <w:t>Javascript</w:t>
            </w:r>
            <w:proofErr w:type="spellEnd"/>
          </w:p>
          <w:p w14:paraId="1D44BAF0" w14:textId="03D35450" w:rsidR="00FE52E1" w:rsidRDefault="00FE52E1" w:rsidP="00741125">
            <w:r>
              <w:t>React</w:t>
            </w:r>
            <w:r w:rsidR="005B6D8A">
              <w:t>.js</w:t>
            </w:r>
          </w:p>
          <w:p w14:paraId="1D350335" w14:textId="77777777" w:rsidR="00FE52E1" w:rsidRDefault="00FE52E1" w:rsidP="00741125">
            <w:r>
              <w:t>JSON</w:t>
            </w:r>
          </w:p>
          <w:p w14:paraId="731CFBC1" w14:textId="77777777" w:rsidR="005B6D8A" w:rsidRDefault="005B6D8A" w:rsidP="00741125">
            <w:r>
              <w:t>MySQL</w:t>
            </w:r>
          </w:p>
          <w:p w14:paraId="4C280677" w14:textId="77777777" w:rsidR="005B6D8A" w:rsidRDefault="005B6D8A" w:rsidP="00741125">
            <w:r>
              <w:t>Express.js</w:t>
            </w:r>
          </w:p>
          <w:p w14:paraId="470CA7CB" w14:textId="62497C96" w:rsidR="005B6D8A" w:rsidRDefault="005B6D8A" w:rsidP="00741125">
            <w:r>
              <w:t>MongoDB</w:t>
            </w:r>
          </w:p>
          <w:p w14:paraId="383D7C81" w14:textId="258E79D6" w:rsidR="00E92180" w:rsidRDefault="00E92180" w:rsidP="00741125">
            <w:r>
              <w:t>Git</w:t>
            </w:r>
          </w:p>
          <w:p w14:paraId="65E4D484" w14:textId="4595EAF6" w:rsidR="00E92180" w:rsidRDefault="00E92180" w:rsidP="00741125">
            <w:r>
              <w:t>RESTful Webservices</w:t>
            </w:r>
          </w:p>
          <w:p w14:paraId="2363BEC1" w14:textId="2D4B9E52" w:rsidR="00E92180" w:rsidRDefault="00E92180" w:rsidP="00741125">
            <w:r>
              <w:t>Website Development</w:t>
            </w:r>
          </w:p>
          <w:p w14:paraId="0D531662" w14:textId="193B8146" w:rsidR="00E92180" w:rsidRDefault="00E92180" w:rsidP="00741125">
            <w:r>
              <w:t>User Interface Design</w:t>
            </w:r>
          </w:p>
          <w:p w14:paraId="1ADB188C" w14:textId="77777777" w:rsidR="00E92180" w:rsidRDefault="00E92180" w:rsidP="00741125"/>
          <w:p w14:paraId="1134DF38" w14:textId="4F31A5F8" w:rsidR="005B6D8A" w:rsidRPr="00333CD3" w:rsidRDefault="005B6D8A" w:rsidP="00741125">
            <w:r>
              <w:t>Student of Learning</w:t>
            </w:r>
          </w:p>
        </w:tc>
        <w:tc>
          <w:tcPr>
            <w:tcW w:w="682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822"/>
            </w:tblGrid>
            <w:tr w:rsidR="00C612DA" w:rsidRPr="00333CD3" w14:paraId="7CE8A5C1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4641AD2" w14:textId="35F81657" w:rsidR="00C612DA" w:rsidRPr="00333CD3" w:rsidRDefault="00413505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874CE534E00BEC40B6E24787E335306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A6D4B">
                        <w:t>ANTHONY LOPEZ</w:t>
                      </w:r>
                    </w:sdtContent>
                  </w:sdt>
                </w:p>
                <w:p w14:paraId="7F65BBF5" w14:textId="33611F98" w:rsidR="00C612DA" w:rsidRPr="00333CD3" w:rsidRDefault="00413505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524040D55419114BBCE0AC32DECF33F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A6D4B">
                        <w:t>FULL-STACK WEB DEVELOPER (MERN)</w:t>
                      </w:r>
                    </w:sdtContent>
                  </w:sdt>
                  <w:r w:rsidR="00E02DCD">
                    <w:t xml:space="preserve"> | </w:t>
                  </w:r>
                  <w:r w:rsidR="00EA6D4B">
                    <w:t>STUDENT OF LEARNING</w:t>
                  </w:r>
                </w:p>
              </w:tc>
            </w:tr>
          </w:tbl>
          <w:p w14:paraId="042BD1C8" w14:textId="77777777" w:rsidR="002C2CDD" w:rsidRPr="00333CD3" w:rsidRDefault="0041350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19CD2FFD2D3994BAAFB181F22A86A3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201B9217" w14:textId="10155577" w:rsidR="002C2CDD" w:rsidRPr="00333CD3" w:rsidRDefault="00EA6D4B" w:rsidP="007569C1">
            <w:pPr>
              <w:pStyle w:val="Heading4"/>
            </w:pPr>
            <w:r>
              <w:t>PROJECT CONTROLLER</w:t>
            </w:r>
            <w:r w:rsidR="002C2CDD" w:rsidRPr="00333CD3">
              <w:t xml:space="preserve"> • </w:t>
            </w:r>
            <w:r>
              <w:t>BRANDSAFWAY</w:t>
            </w:r>
            <w:r w:rsidR="002C2CDD" w:rsidRPr="00333CD3">
              <w:t xml:space="preserve"> • </w:t>
            </w:r>
            <w:r>
              <w:t>November 2019 - PRESENT</w:t>
            </w:r>
          </w:p>
          <w:p w14:paraId="5CC04B2E" w14:textId="19A730F1" w:rsidR="002C2CDD" w:rsidRDefault="00EA6D4B" w:rsidP="007569C1">
            <w:r>
              <w:t>Process Payroll of 40+ employees</w:t>
            </w:r>
          </w:p>
          <w:p w14:paraId="3CD365DE" w14:textId="28394757" w:rsidR="00FE52E1" w:rsidRDefault="00EA6D4B" w:rsidP="007569C1">
            <w:r>
              <w:t>Establish communication between customer and supervision</w:t>
            </w:r>
            <w:r w:rsidR="00FE52E1">
              <w:t xml:space="preserve"> team.</w:t>
            </w:r>
          </w:p>
          <w:p w14:paraId="25E5DDB1" w14:textId="349E6767" w:rsidR="00EA6D4B" w:rsidRDefault="00EA6D4B" w:rsidP="007569C1">
            <w:r>
              <w:t>Act in as Human Resources</w:t>
            </w:r>
            <w:r w:rsidR="00FE52E1">
              <w:t xml:space="preserve"> for employees</w:t>
            </w:r>
          </w:p>
          <w:p w14:paraId="3BF19889" w14:textId="71B84BC8" w:rsidR="00FE52E1" w:rsidRDefault="00FE52E1" w:rsidP="007569C1">
            <w:r>
              <w:t>Assure the smooth workflow of the project site including,</w:t>
            </w:r>
          </w:p>
          <w:p w14:paraId="1422F241" w14:textId="63904E3E" w:rsidR="00FE52E1" w:rsidRPr="00333CD3" w:rsidRDefault="00FE52E1" w:rsidP="007569C1">
            <w:r>
              <w:t>Scheduling of temporary scaffold requests, Invoicing, Billing, Tracking and Rentals of temporary scaffolds</w:t>
            </w:r>
          </w:p>
          <w:p w14:paraId="581100D8" w14:textId="577EAEEF" w:rsidR="002C2CDD" w:rsidRPr="00333CD3" w:rsidRDefault="00EA6D4B" w:rsidP="007569C1">
            <w:pPr>
              <w:pStyle w:val="Heading4"/>
            </w:pPr>
            <w:r>
              <w:t>HELPER 2</w:t>
            </w:r>
            <w:r w:rsidR="002C2CDD" w:rsidRPr="00333CD3">
              <w:t xml:space="preserve"> • </w:t>
            </w:r>
            <w:r>
              <w:t>BRANDSAFWAY</w:t>
            </w:r>
            <w:r w:rsidR="002C2CDD" w:rsidRPr="00333CD3">
              <w:t xml:space="preserve">• </w:t>
            </w:r>
            <w:r>
              <w:t>JULY 2018 – NOVEMBER 2019</w:t>
            </w:r>
          </w:p>
          <w:p w14:paraId="1F5A5635" w14:textId="28A672D4" w:rsidR="002C2CDD" w:rsidRDefault="00EA6D4B" w:rsidP="007569C1">
            <w:r>
              <w:t>Work in teams to provide temporary scaffolding to customers.</w:t>
            </w:r>
          </w:p>
          <w:p w14:paraId="149003EA" w14:textId="4B6584E8" w:rsidR="00EA6D4B" w:rsidRDefault="00EA6D4B" w:rsidP="007569C1">
            <w:r>
              <w:t>Use of verbal and non-verbal forms of communication.</w:t>
            </w:r>
          </w:p>
          <w:p w14:paraId="10A8A7B4" w14:textId="4F3D8350" w:rsidR="00EA6D4B" w:rsidRPr="00333CD3" w:rsidRDefault="00EA6D4B" w:rsidP="007569C1">
            <w:r>
              <w:t>Create Job safety plans, and the use of many hand/power tools</w:t>
            </w:r>
            <w:r w:rsidR="005B6D8A">
              <w:t>.</w:t>
            </w:r>
          </w:p>
          <w:p w14:paraId="67A9ECC5" w14:textId="77777777" w:rsidR="002C2CDD" w:rsidRPr="00333CD3" w:rsidRDefault="0041350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D096EB5B54187F45B48ECBE0598270A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179B3E17" w14:textId="77777777" w:rsidR="00FE52E1" w:rsidRDefault="00FE52E1" w:rsidP="007569C1">
            <w:pPr>
              <w:pStyle w:val="Heading4"/>
            </w:pPr>
            <w:r>
              <w:t>Full-Stack web developer certificate of Completion</w:t>
            </w:r>
          </w:p>
          <w:p w14:paraId="12F7C127" w14:textId="0538A630" w:rsidR="00741125" w:rsidRPr="00333CD3" w:rsidRDefault="00FE52E1" w:rsidP="00E92180">
            <w:pPr>
              <w:pStyle w:val="Heading4"/>
            </w:pPr>
            <w:r>
              <w:t>July 2021</w:t>
            </w:r>
            <w:r w:rsidR="002C2CDD" w:rsidRPr="00333CD3">
              <w:t xml:space="preserve"> • </w:t>
            </w:r>
            <w:r>
              <w:t>University of washingtion</w:t>
            </w:r>
            <w:r w:rsidR="005B6D8A">
              <w:t xml:space="preserve"> and Trilogy Education</w:t>
            </w:r>
          </w:p>
        </w:tc>
      </w:tr>
    </w:tbl>
    <w:p w14:paraId="7ED26740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BC99" w14:textId="77777777" w:rsidR="00413505" w:rsidRDefault="00413505" w:rsidP="00713050">
      <w:pPr>
        <w:spacing w:line="240" w:lineRule="auto"/>
      </w:pPr>
      <w:r>
        <w:separator/>
      </w:r>
    </w:p>
  </w:endnote>
  <w:endnote w:type="continuationSeparator" w:id="0">
    <w:p w14:paraId="767DB70D" w14:textId="77777777" w:rsidR="00413505" w:rsidRDefault="0041350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E0A25C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D1DF39D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7C3C706" wp14:editId="3CB71702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09A7D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17A30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6FA7BCC" wp14:editId="626C134E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3ECDBE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D5367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2D7B23" wp14:editId="56D9EBD1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D470EFC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96D8D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138A5AB" wp14:editId="75384472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F9167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0D9FF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F5BD350FEFD19F4AAEB3F7230E369000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658CD96" w14:textId="0C209CFE" w:rsidR="00684488" w:rsidRPr="00CA3DF1" w:rsidRDefault="005B6D8A" w:rsidP="00811117">
              <w:pPr>
                <w:pStyle w:val="Footer"/>
              </w:pPr>
              <w:r>
                <w:t>alopez0218.al@gmail.com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53BF82758C77DD4AB984FC34037EB1E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7D3E276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AD30E3957EED454C952F397C5A82555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6A3A316" w14:textId="7E4D9268" w:rsidR="00684488" w:rsidRPr="00C2098A" w:rsidRDefault="005B6D8A" w:rsidP="00811117">
              <w:pPr>
                <w:pStyle w:val="Footer"/>
              </w:pPr>
              <w:r>
                <w:t>425-501-2452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EB42AC7" w14:textId="3E45C1F9" w:rsidR="00684488" w:rsidRPr="00C2098A" w:rsidRDefault="005B6D8A" w:rsidP="00811117">
              <w:pPr>
                <w:pStyle w:val="Footer"/>
              </w:pPr>
              <w:r>
                <w:t>https://www.linkedin.com/in/anthony-lopez-6b356218a/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96225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54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471"/>
      <w:gridCol w:w="3472"/>
      <w:gridCol w:w="3472"/>
    </w:tblGrid>
    <w:tr w:rsidR="005B6D8A" w14:paraId="697957B4" w14:textId="77777777" w:rsidTr="005B6D8A">
      <w:trPr>
        <w:trHeight w:val="526"/>
      </w:trPr>
      <w:tc>
        <w:tcPr>
          <w:tcW w:w="347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5EB10D" w14:textId="77777777" w:rsidR="005B6D8A" w:rsidRDefault="005B6D8A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AA6B384" wp14:editId="384195C3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FA9ED3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47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F37BF7" w14:textId="77777777" w:rsidR="005B6D8A" w:rsidRDefault="005B6D8A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ED8C11" wp14:editId="6C2319DA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C7FB91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47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E774D2" w14:textId="77777777" w:rsidR="005B6D8A" w:rsidRDefault="005B6D8A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9A3AA72" wp14:editId="36CEA0C5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57391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5B6D8A" w14:paraId="7D14DB94" w14:textId="77777777" w:rsidTr="005B6D8A">
      <w:trPr>
        <w:trHeight w:val="658"/>
      </w:trPr>
      <w:tc>
        <w:tcPr>
          <w:tcW w:w="3472" w:type="dxa"/>
          <w:tcMar>
            <w:top w:w="144" w:type="dxa"/>
            <w:left w:w="115" w:type="dxa"/>
            <w:right w:w="115" w:type="dxa"/>
          </w:tcMar>
        </w:tcPr>
        <w:p w14:paraId="6F26962A" w14:textId="4778AF13" w:rsidR="005B6D8A" w:rsidRPr="00CA3DF1" w:rsidRDefault="005B6D8A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AD30E3957EED454C952F397C5A82555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>
                <w:t>alopez0218.al@gmail.com</w:t>
              </w:r>
            </w:sdtContent>
          </w:sdt>
        </w:p>
      </w:tc>
      <w:tc>
        <w:tcPr>
          <w:tcW w:w="3472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AB1C08D574DEDA4BB90B9532BDBCEB0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78021FFE" w14:textId="34710594" w:rsidR="005B6D8A" w:rsidRPr="00C2098A" w:rsidRDefault="005B6D8A" w:rsidP="00217980">
              <w:pPr>
                <w:pStyle w:val="Footer"/>
              </w:pPr>
              <w:r>
                <w:t>425-501-2452</w:t>
              </w:r>
            </w:p>
          </w:sdtContent>
        </w:sdt>
      </w:tc>
      <w:tc>
        <w:tcPr>
          <w:tcW w:w="3472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049256B4" w14:textId="02D6654B" w:rsidR="005B6D8A" w:rsidRPr="00C2098A" w:rsidRDefault="005B6D8A" w:rsidP="00217980">
              <w:pPr>
                <w:pStyle w:val="Footer"/>
              </w:pPr>
              <w:r w:rsidRPr="005B6D8A">
                <w:t>https://www.linkedin.com/in/anthony-lopez-6b356218a/</w:t>
              </w:r>
            </w:p>
          </w:sdtContent>
        </w:sdt>
      </w:tc>
    </w:tr>
  </w:tbl>
  <w:p w14:paraId="2438B2B4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F0927" w14:textId="77777777" w:rsidR="00413505" w:rsidRDefault="00413505" w:rsidP="00713050">
      <w:pPr>
        <w:spacing w:line="240" w:lineRule="auto"/>
      </w:pPr>
      <w:r>
        <w:separator/>
      </w:r>
    </w:p>
  </w:footnote>
  <w:footnote w:type="continuationSeparator" w:id="0">
    <w:p w14:paraId="7F3704E8" w14:textId="77777777" w:rsidR="00413505" w:rsidRDefault="0041350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5C1745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DA9B43D" w14:textId="4338CCDD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8089472" wp14:editId="5C33BC18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62213D1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EA6D4B">
                <w:t>AL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3132B47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2745078" w14:textId="3BBD756B" w:rsidR="001A5CA9" w:rsidRPr="009B3C40" w:rsidRDefault="00413505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A6D4B">
                      <w:t>ANTHONY LOPEZ</w:t>
                    </w:r>
                  </w:sdtContent>
                </w:sdt>
              </w:p>
              <w:p w14:paraId="333FC9EF" w14:textId="0C369C5A" w:rsidR="001A5CA9" w:rsidRDefault="00413505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A6D4B">
                      <w:t>FULL-STACK WEB DEVELOPER (MERN)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141D628" w14:textId="77777777" w:rsidR="001A5CA9" w:rsidRPr="00F207C0" w:rsidRDefault="001A5CA9" w:rsidP="001A5CA9"/>
      </w:tc>
    </w:tr>
  </w:tbl>
  <w:p w14:paraId="799986E5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86435"/>
    <w:multiLevelType w:val="multilevel"/>
    <w:tmpl w:val="2D3C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4B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13505"/>
    <w:rsid w:val="00424DD9"/>
    <w:rsid w:val="0046104A"/>
    <w:rsid w:val="004717C5"/>
    <w:rsid w:val="00523479"/>
    <w:rsid w:val="00543DB7"/>
    <w:rsid w:val="005729B0"/>
    <w:rsid w:val="005B6D8A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92180"/>
    <w:rsid w:val="00EA6D4B"/>
    <w:rsid w:val="00EF7CC9"/>
    <w:rsid w:val="00F207C0"/>
    <w:rsid w:val="00F20AE5"/>
    <w:rsid w:val="00F645C7"/>
    <w:rsid w:val="00FE52E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6B5F7"/>
  <w15:chartTrackingRefBased/>
  <w15:docId w15:val="{5F56A568-8CCC-EF45-8D44-AB1C9D28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E5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4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liviah/Library/Containers/com.microsoft.Word/Data/Library/Application%20Support/Microsoft/Office/16.0/DTS/en-US%7b61058220-2B8D-8C4B-AA11-69C6D1EF8252%7d/%7bF69FB951-240D-CA41-963E-96A881E259E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14BF94454004E97A73DF1C5C9D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89317-1422-6F45-804B-BAD832FE8549}"/>
      </w:docPartPr>
      <w:docPartBody>
        <w:p w:rsidR="00000000" w:rsidRDefault="00E307CD">
          <w:pPr>
            <w:pStyle w:val="C9114BF94454004E97A73DF1C5C9D7B4"/>
          </w:pPr>
          <w:r w:rsidRPr="00333CD3">
            <w:t>YN</w:t>
          </w:r>
        </w:p>
      </w:docPartBody>
    </w:docPart>
    <w:docPart>
      <w:docPartPr>
        <w:name w:val="599CB8CC47953A4DA97F86F8EEC6D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F7933-5C23-6C45-867C-3C1CFFD6297B}"/>
      </w:docPartPr>
      <w:docPartBody>
        <w:p w:rsidR="00000000" w:rsidRDefault="00E307CD">
          <w:pPr>
            <w:pStyle w:val="599CB8CC47953A4DA97F86F8EEC6DB02"/>
          </w:pPr>
          <w:r w:rsidRPr="00333CD3">
            <w:t>Skills</w:t>
          </w:r>
        </w:p>
      </w:docPartBody>
    </w:docPart>
    <w:docPart>
      <w:docPartPr>
        <w:name w:val="874CE534E00BEC40B6E24787E3353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62F1-2B6B-CB4F-8CA0-47216AC14804}"/>
      </w:docPartPr>
      <w:docPartBody>
        <w:p w:rsidR="00000000" w:rsidRDefault="00E307CD">
          <w:pPr>
            <w:pStyle w:val="874CE534E00BEC40B6E24787E335306B"/>
          </w:pPr>
          <w:r>
            <w:t>Your Name</w:t>
          </w:r>
        </w:p>
      </w:docPartBody>
    </w:docPart>
    <w:docPart>
      <w:docPartPr>
        <w:name w:val="524040D55419114BBCE0AC32DECF3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2AA5-C2B5-8244-8B52-2B4842382A24}"/>
      </w:docPartPr>
      <w:docPartBody>
        <w:p w:rsidR="00000000" w:rsidRDefault="00E307CD">
          <w:pPr>
            <w:pStyle w:val="524040D55419114BBCE0AC32DECF33FF"/>
          </w:pPr>
          <w:r>
            <w:t>Profession or Industry</w:t>
          </w:r>
        </w:p>
      </w:docPartBody>
    </w:docPart>
    <w:docPart>
      <w:docPartPr>
        <w:name w:val="219CD2FFD2D3994BAAFB181F22A86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E6F92-9C95-D64E-BC99-B8C171E9D37E}"/>
      </w:docPartPr>
      <w:docPartBody>
        <w:p w:rsidR="00000000" w:rsidRDefault="00E307CD">
          <w:pPr>
            <w:pStyle w:val="219CD2FFD2D3994BAAFB181F22A86A3C"/>
          </w:pPr>
          <w:r w:rsidRPr="00333CD3">
            <w:t>Experience</w:t>
          </w:r>
        </w:p>
      </w:docPartBody>
    </w:docPart>
    <w:docPart>
      <w:docPartPr>
        <w:name w:val="D096EB5B54187F45B48ECBE059827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6261C-0F74-1E4A-9059-FF04E4EA1B32}"/>
      </w:docPartPr>
      <w:docPartBody>
        <w:p w:rsidR="00000000" w:rsidRDefault="00E307CD">
          <w:pPr>
            <w:pStyle w:val="D096EB5B54187F45B48ECBE0598270AB"/>
          </w:pPr>
          <w:r w:rsidRPr="00333CD3">
            <w:t>Education</w:t>
          </w:r>
        </w:p>
      </w:docPartBody>
    </w:docPart>
    <w:docPart>
      <w:docPartPr>
        <w:name w:val="F5BD350FEFD19F4AAEB3F7230E369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D520B-95EC-2446-92BD-5E05749D7A89}"/>
      </w:docPartPr>
      <w:docPartBody>
        <w:p w:rsidR="00000000" w:rsidRDefault="00E307CD">
          <w:pPr>
            <w:pStyle w:val="F5BD350FEFD19F4AAEB3F7230E369000"/>
          </w:pPr>
          <w:r w:rsidRPr="00333CD3">
            <w:t>School</w:t>
          </w:r>
        </w:p>
      </w:docPartBody>
    </w:docPart>
    <w:docPart>
      <w:docPartPr>
        <w:name w:val="53BF82758C77DD4AB984FC34037E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6463-EC6D-D048-9C6D-7F8EA91DC5E8}"/>
      </w:docPartPr>
      <w:docPartBody>
        <w:p w:rsidR="00000000" w:rsidRDefault="00E307CD">
          <w:pPr>
            <w:pStyle w:val="53BF82758C77DD4AB984FC34037EB1EB"/>
          </w:pPr>
          <w:r w:rsidRPr="00333CD3">
            <w:t>Volunteer Experience or Leadership</w:t>
          </w:r>
        </w:p>
      </w:docPartBody>
    </w:docPart>
    <w:docPart>
      <w:docPartPr>
        <w:name w:val="AD30E3957EED454C952F397C5A825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E9721-92D2-4342-8216-52EFAA0D4819}"/>
      </w:docPartPr>
      <w:docPartBody>
        <w:p w:rsidR="00000000" w:rsidRDefault="00513F29" w:rsidP="00513F29">
          <w:pPr>
            <w:pStyle w:val="AD30E3957EED454C952F397C5A82555F"/>
          </w:pPr>
          <w:r w:rsidRPr="00333CD3">
            <w:t>Date Earned</w:t>
          </w:r>
        </w:p>
      </w:docPartBody>
    </w:docPart>
    <w:docPart>
      <w:docPartPr>
        <w:name w:val="AB1C08D574DEDA4BB90B9532BDBCE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1F1D-82B9-3146-B6AB-E4F46E498F2D}"/>
      </w:docPartPr>
      <w:docPartBody>
        <w:p w:rsidR="00000000" w:rsidRDefault="00513F29" w:rsidP="00513F29">
          <w:pPr>
            <w:pStyle w:val="AB1C08D574DEDA4BB90B9532BDBCEB09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29"/>
    <w:rsid w:val="00513F29"/>
    <w:rsid w:val="00E3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114BF94454004E97A73DF1C5C9D7B4">
    <w:name w:val="C9114BF94454004E97A73DF1C5C9D7B4"/>
  </w:style>
  <w:style w:type="paragraph" w:customStyle="1" w:styleId="13BDF868401C76409A172F349AEDF5D7">
    <w:name w:val="13BDF868401C76409A172F349AEDF5D7"/>
  </w:style>
  <w:style w:type="paragraph" w:customStyle="1" w:styleId="2C65908FA6ED16468E41906634499515">
    <w:name w:val="2C65908FA6ED16468E41906634499515"/>
  </w:style>
  <w:style w:type="paragraph" w:customStyle="1" w:styleId="599CB8CC47953A4DA97F86F8EEC6DB02">
    <w:name w:val="599CB8CC47953A4DA97F86F8EEC6DB02"/>
  </w:style>
  <w:style w:type="paragraph" w:customStyle="1" w:styleId="2851C645C862A34C8739A61F93EAE09E">
    <w:name w:val="2851C645C862A34C8739A61F93EAE09E"/>
  </w:style>
  <w:style w:type="paragraph" w:customStyle="1" w:styleId="874CE534E00BEC40B6E24787E335306B">
    <w:name w:val="874CE534E00BEC40B6E24787E335306B"/>
  </w:style>
  <w:style w:type="paragraph" w:customStyle="1" w:styleId="524040D55419114BBCE0AC32DECF33FF">
    <w:name w:val="524040D55419114BBCE0AC32DECF33FF"/>
  </w:style>
  <w:style w:type="paragraph" w:customStyle="1" w:styleId="C6639478931D0B4CB6DA231CBC699E5C">
    <w:name w:val="C6639478931D0B4CB6DA231CBC699E5C"/>
  </w:style>
  <w:style w:type="paragraph" w:customStyle="1" w:styleId="219CD2FFD2D3994BAAFB181F22A86A3C">
    <w:name w:val="219CD2FFD2D3994BAAFB181F22A86A3C"/>
  </w:style>
  <w:style w:type="paragraph" w:customStyle="1" w:styleId="BC559BB566C3114B99E603F44DB5AD9A">
    <w:name w:val="BC559BB566C3114B99E603F44DB5AD9A"/>
  </w:style>
  <w:style w:type="paragraph" w:customStyle="1" w:styleId="5378706754652D4FB06CAB1404EA917F">
    <w:name w:val="5378706754652D4FB06CAB1404EA917F"/>
  </w:style>
  <w:style w:type="paragraph" w:customStyle="1" w:styleId="66D8E05C6E54DE498B189C3123EC5FB4">
    <w:name w:val="66D8E05C6E54DE498B189C3123EC5FB4"/>
  </w:style>
  <w:style w:type="paragraph" w:customStyle="1" w:styleId="A8E2589D2DD10F478C2A2ED0B65D52F4">
    <w:name w:val="A8E2589D2DD10F478C2A2ED0B65D52F4"/>
  </w:style>
  <w:style w:type="paragraph" w:customStyle="1" w:styleId="48874F290ED6FB4EBA01E0A76A304DDB">
    <w:name w:val="48874F290ED6FB4EBA01E0A76A304DDB"/>
  </w:style>
  <w:style w:type="paragraph" w:customStyle="1" w:styleId="CC7A7E7F67A3394E900EDF19DBAFF172">
    <w:name w:val="CC7A7E7F67A3394E900EDF19DBAFF172"/>
  </w:style>
  <w:style w:type="paragraph" w:customStyle="1" w:styleId="DF122D68D976FD439B5A213D9AF5CFA8">
    <w:name w:val="DF122D68D976FD439B5A213D9AF5CFA8"/>
  </w:style>
  <w:style w:type="paragraph" w:customStyle="1" w:styleId="8085A37FFE5245458AE89D8FE96B0690">
    <w:name w:val="8085A37FFE5245458AE89D8FE96B0690"/>
  </w:style>
  <w:style w:type="paragraph" w:customStyle="1" w:styleId="D096EB5B54187F45B48ECBE0598270AB">
    <w:name w:val="D096EB5B54187F45B48ECBE0598270AB"/>
  </w:style>
  <w:style w:type="paragraph" w:customStyle="1" w:styleId="39A4F39694D1ED45ADCCE421591C8F87">
    <w:name w:val="39A4F39694D1ED45ADCCE421591C8F87"/>
  </w:style>
  <w:style w:type="paragraph" w:customStyle="1" w:styleId="0A232DE3404CA7408032FEB139A8CC3A">
    <w:name w:val="0A232DE3404CA7408032FEB139A8CC3A"/>
  </w:style>
  <w:style w:type="paragraph" w:customStyle="1" w:styleId="503C4B1236197C46A51FE927A385E237">
    <w:name w:val="503C4B1236197C46A51FE927A385E237"/>
  </w:style>
  <w:style w:type="paragraph" w:customStyle="1" w:styleId="FC8FAED8FA195D4089DDE2DEDFFC2A56">
    <w:name w:val="FC8FAED8FA195D4089DDE2DEDFFC2A56"/>
  </w:style>
  <w:style w:type="paragraph" w:customStyle="1" w:styleId="7DD7184702FA834C86F9BCF6F1606BFE">
    <w:name w:val="7DD7184702FA834C86F9BCF6F1606BFE"/>
  </w:style>
  <w:style w:type="paragraph" w:customStyle="1" w:styleId="57904D7C5A9C9E41A0418ECE3C7EEEEC">
    <w:name w:val="57904D7C5A9C9E41A0418ECE3C7EEEEC"/>
  </w:style>
  <w:style w:type="paragraph" w:customStyle="1" w:styleId="F5BD350FEFD19F4AAEB3F7230E369000">
    <w:name w:val="F5BD350FEFD19F4AAEB3F7230E369000"/>
  </w:style>
  <w:style w:type="paragraph" w:customStyle="1" w:styleId="B8EA84A150193F4FB36FFEF7A7741488">
    <w:name w:val="B8EA84A150193F4FB36FFEF7A7741488"/>
  </w:style>
  <w:style w:type="paragraph" w:customStyle="1" w:styleId="53BF82758C77DD4AB984FC34037EB1EB">
    <w:name w:val="53BF82758C77DD4AB984FC34037EB1EB"/>
  </w:style>
  <w:style w:type="paragraph" w:customStyle="1" w:styleId="7C687986F8AED54C8E717BA6DEF96306">
    <w:name w:val="7C687986F8AED54C8E717BA6DEF96306"/>
  </w:style>
  <w:style w:type="paragraph" w:customStyle="1" w:styleId="AD30E3957EED454C952F397C5A82555F">
    <w:name w:val="AD30E3957EED454C952F397C5A82555F"/>
    <w:rsid w:val="00513F29"/>
  </w:style>
  <w:style w:type="paragraph" w:customStyle="1" w:styleId="AB1C08D574DEDA4BB90B9532BDBCEB09">
    <w:name w:val="AB1C08D574DEDA4BB90B9532BDBCEB09"/>
    <w:rsid w:val="00513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425-501-2452</CompanyPhone>
  <CompanyFax>https://www.linkedin.com/in/anthony-lopez-6b356218a/</CompanyFax>
  <CompanyEmail>alopez0218.al@gmail.com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93A3B0-7461-0B44-B11F-27FCAB81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FULL-STACK WEB DEVELOPER (MERN)</dc:subject>
  <dc:creator>ANTHONY LOPEZ</dc:creator>
  <cp:keywords/>
  <dc:description/>
  <cp:lastModifiedBy>Microsoft Office User</cp:lastModifiedBy>
  <cp:revision>1</cp:revision>
  <dcterms:created xsi:type="dcterms:W3CDTF">2021-07-17T18:15:00Z</dcterms:created>
  <dcterms:modified xsi:type="dcterms:W3CDTF">2021-07-17T18:54:00Z</dcterms:modified>
</cp:coreProperties>
</file>